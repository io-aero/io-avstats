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F50E51" w:rsidTr="00A31A5B">
        <w:tc>
          <w:tcPr>
            <w:tcW w:w="5395" w:type="dxa"/>
          </w:tcPr>
          <w:p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:rsidTr="00A31A5B">
        <w:trPr>
          <w:trHeight w:val="2719"/>
        </w:trPr>
        <w:tc>
          <w:tcPr>
            <w:tcW w:w="5395" w:type="dxa"/>
          </w:tcPr>
          <w:p w:rsidR="00A81248" w:rsidRPr="00F50E51" w:rsidRDefault="00000000" w:rsidP="00C66528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619190125"/>
                <w:placeholder>
                  <w:docPart w:val="327172AB2D2544E68EEC44BE637750AF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REPORT TITLE</w:t>
                </w:r>
              </w:sdtContent>
            </w:sdt>
          </w:p>
        </w:tc>
        <w:tc>
          <w:tcPr>
            <w:tcW w:w="5237" w:type="dxa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:rsidTr="00A31A5B">
        <w:trPr>
          <w:trHeight w:val="8865"/>
        </w:trPr>
        <w:tc>
          <w:tcPr>
            <w:tcW w:w="5395" w:type="dxa"/>
          </w:tcPr>
          <w:p w:rsidR="00A81248" w:rsidRPr="00F50E51" w:rsidRDefault="00A81248">
            <w:pPr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87179B4" wp14:editId="33EF6AD9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88EAC1" id="Group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:rsidTr="00A31A5B">
        <w:trPr>
          <w:trHeight w:val="1299"/>
        </w:trPr>
        <w:tc>
          <w:tcPr>
            <w:tcW w:w="5395" w:type="dxa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:rsidR="00A81248" w:rsidRPr="00F50E51" w:rsidRDefault="00000000" w:rsidP="00A81248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750617412"/>
                <w:placeholder>
                  <w:docPart w:val="9D8F360872A44DF4A9791616546F46A2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DATE</w:t>
                </w:r>
              </w:sdtContent>
            </w:sdt>
          </w:p>
          <w:p w:rsidR="00A81248" w:rsidRPr="00F50E51" w:rsidRDefault="00000000" w:rsidP="00C66528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928963466"/>
                <w:placeholder>
                  <w:docPart w:val="B667807B791E4335B59CB8ABA394B04F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MODULE TITLE</w:t>
                </w:r>
              </w:sdtContent>
            </w:sdt>
          </w:p>
        </w:tc>
      </w:tr>
      <w:tr w:rsidR="00A81248" w:rsidRPr="00F50E51" w:rsidTr="00A31A5B">
        <w:trPr>
          <w:trHeight w:val="1402"/>
        </w:trPr>
        <w:tc>
          <w:tcPr>
            <w:tcW w:w="5395" w:type="dxa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:rsidR="00A81248" w:rsidRPr="00F50E51" w:rsidRDefault="00000000" w:rsidP="00A81248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358394502"/>
                <w:placeholder>
                  <w:docPart w:val="A6575AF156BC4F00927A15176CEB69CC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STUDENT’S NAME</w:t>
                </w:r>
              </w:sdtContent>
            </w:sdt>
            <w:r w:rsidR="00C66528" w:rsidRPr="00F50E51">
              <w:rPr>
                <w:noProof/>
                <w:lang w:val="en-GB" w:bidi="en-GB"/>
              </w:rPr>
              <w:t xml:space="preserve"> </w:t>
            </w:r>
          </w:p>
          <w:p w:rsidR="00A81248" w:rsidRPr="00F50E51" w:rsidRDefault="00000000" w:rsidP="00A81248">
            <w:pPr>
              <w:pStyle w:val="Heading2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991786468"/>
                <w:placeholder>
                  <w:docPart w:val="3FD53842BF8B4348B606F910CD0B54F9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TEACHER’S NAME</w:t>
                </w:r>
              </w:sdtContent>
            </w:sdt>
          </w:p>
        </w:tc>
      </w:tr>
    </w:tbl>
    <w:p w:rsidR="000C4ED1" w:rsidRPr="00F50E51" w:rsidRDefault="000C4ED1">
      <w:pPr>
        <w:rPr>
          <w:noProof/>
          <w:lang w:val="en-GB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F50E51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1205A1" w:rsidRPr="00F50E51" w:rsidTr="00A31A5B">
        <w:trPr>
          <w:trHeight w:val="4663"/>
        </w:trPr>
        <w:tc>
          <w:tcPr>
            <w:tcW w:w="421" w:type="dxa"/>
            <w:shd w:val="clear" w:color="auto" w:fill="EDF0F4" w:themeFill="accent3"/>
          </w:tcPr>
          <w:p w:rsidR="001205A1" w:rsidRPr="00F50E51" w:rsidRDefault="001205A1">
            <w:pPr>
              <w:rPr>
                <w:noProof/>
                <w:lang w:val="en-GB"/>
              </w:rPr>
            </w:pPr>
          </w:p>
        </w:tc>
        <w:tc>
          <w:tcPr>
            <w:tcW w:w="9824" w:type="dxa"/>
            <w:gridSpan w:val="2"/>
            <w:shd w:val="clear" w:color="auto" w:fill="EDF0F4" w:themeFill="accent3"/>
          </w:tcPr>
          <w:p w:rsidR="001205A1" w:rsidRPr="00F50E51" w:rsidRDefault="00000000" w:rsidP="001205A1">
            <w:pPr>
              <w:pStyle w:val="Heading3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815784635"/>
                <w:placeholder>
                  <w:docPart w:val="661CAF93B19449388D3B835236395F10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INSTRUCTIONS</w:t>
                </w:r>
              </w:sdtContent>
            </w:sdt>
          </w:p>
          <w:p w:rsidR="001205A1" w:rsidRPr="00F50E51" w:rsidRDefault="001205A1" w:rsidP="001205A1">
            <w:pPr>
              <w:pStyle w:val="Heading4"/>
              <w:rPr>
                <w:noProof/>
                <w:lang w:val="en-GB"/>
              </w:rPr>
            </w:pPr>
          </w:p>
          <w:sdt>
            <w:sdtPr>
              <w:rPr>
                <w:noProof/>
                <w:lang w:val="en-GB"/>
              </w:rPr>
              <w:id w:val="-505904726"/>
              <w:placeholder>
                <w:docPart w:val="F95A2C3EE6E2465094231DCF0CC0E12B"/>
              </w:placeholder>
              <w:temporary/>
              <w:showingPlcHdr/>
              <w15:appearance w15:val="hidden"/>
            </w:sdtPr>
            <w:sdtContent>
              <w:p w:rsidR="00C66528" w:rsidRPr="00F50E51" w:rsidRDefault="00C66528" w:rsidP="00C66528">
                <w:pPr>
                  <w:pStyle w:val="Heading4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F50E51" w:rsidRDefault="00C66528" w:rsidP="00C66528">
                <w:pPr>
                  <w:pStyle w:val="Heading4"/>
                  <w:rPr>
                    <w:noProof/>
                    <w:lang w:val="en-GB"/>
                  </w:rPr>
                </w:pPr>
              </w:p>
              <w:p w:rsidR="001205A1" w:rsidRPr="00F50E51" w:rsidRDefault="00C66528" w:rsidP="001205A1">
                <w:pPr>
                  <w:pStyle w:val="Heading4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1" w:type="dxa"/>
            <w:shd w:val="clear" w:color="auto" w:fill="EDF0F4" w:themeFill="accent3"/>
          </w:tcPr>
          <w:p w:rsidR="001205A1" w:rsidRPr="00F50E51" w:rsidRDefault="001205A1">
            <w:pPr>
              <w:rPr>
                <w:noProof/>
                <w:lang w:val="en-GB"/>
              </w:rPr>
            </w:pPr>
          </w:p>
        </w:tc>
      </w:tr>
      <w:tr w:rsidR="001205A1" w:rsidRPr="00F50E51" w:rsidTr="00A31A5B">
        <w:trPr>
          <w:trHeight w:val="9241"/>
        </w:trPr>
        <w:tc>
          <w:tcPr>
            <w:tcW w:w="421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sdt>
            <w:sdtPr>
              <w:rPr>
                <w:noProof/>
                <w:lang w:val="en-GB"/>
              </w:rPr>
              <w:id w:val="796030671"/>
              <w:placeholder>
                <w:docPart w:val="0EF89EB4129B4118B4EF8EC534AE4888"/>
              </w:placeholder>
              <w:temporary/>
              <w:showingPlcHdr/>
              <w15:appearance w15:val="hidden"/>
            </w:sdtPr>
            <w:sdtContent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</w:p>
              <w:p w:rsidR="001205A1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912" w:type="dxa"/>
            <w:shd w:val="clear" w:color="auto" w:fill="EDF0F4" w:themeFill="accent3"/>
          </w:tcPr>
          <w:p w:rsidR="00A81248" w:rsidRPr="00F50E51" w:rsidRDefault="001205A1" w:rsidP="00A24793">
            <w:pPr>
              <w:jc w:val="right"/>
              <w:rPr>
                <w:noProof/>
                <w:lang w:val="en-GB"/>
              </w:rPr>
            </w:pPr>
            <w:r w:rsidRPr="00F50E51">
              <w:rPr>
                <w:noProof/>
                <w:lang w:val="en-GB" w:bidi="en-GB"/>
              </w:rPr>
              <w:drawing>
                <wp:inline distT="0" distB="0" distL="0" distR="0" wp14:anchorId="29F198D6" wp14:editId="4288028F">
                  <wp:extent cx="2959100" cy="4914900"/>
                  <wp:effectExtent l="0" t="0" r="0" b="0"/>
                  <wp:docPr id="7" name="Picture 7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-01.png"/>
                          <pic:cNvPicPr/>
                        </pic:nvPicPr>
                        <pic:blipFill>
                          <a:blip r:embed="rId9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1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:rsidR="00A81248" w:rsidRPr="00F50E51" w:rsidRDefault="00A81248">
            <w:pPr>
              <w:rPr>
                <w:noProof/>
                <w:lang w:val="en-GB"/>
              </w:rPr>
            </w:pPr>
          </w:p>
        </w:tc>
      </w:tr>
    </w:tbl>
    <w:p w:rsidR="00FB65B8" w:rsidRPr="00F50E51" w:rsidRDefault="00FB65B8" w:rsidP="00A24793">
      <w:pPr>
        <w:rPr>
          <w:noProof/>
          <w:lang w:val="en-GB"/>
        </w:rPr>
      </w:pP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F50E51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:rsidR="00A24793" w:rsidRPr="00F50E51" w:rsidRDefault="00A24793" w:rsidP="00A31A5B">
            <w:pPr>
              <w:pageBreakBefore/>
              <w:rPr>
                <w:noProof/>
                <w:lang w:val="en-GB"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:rsidR="00A24793" w:rsidRPr="00F50E51" w:rsidRDefault="00A24793" w:rsidP="00A24793">
            <w:pPr>
              <w:rPr>
                <w:noProof/>
                <w:lang w:val="en-GB"/>
              </w:rPr>
            </w:pPr>
          </w:p>
        </w:tc>
      </w:tr>
      <w:tr w:rsidR="0031055C" w:rsidRPr="00F50E51" w:rsidTr="00A31A5B">
        <w:trPr>
          <w:trHeight w:val="10260"/>
        </w:trPr>
        <w:tc>
          <w:tcPr>
            <w:tcW w:w="426" w:type="dxa"/>
            <w:shd w:val="clear" w:color="auto" w:fill="ECFBFB" w:themeFill="accent4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4961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p w:rsidR="0031055C" w:rsidRPr="00F50E51" w:rsidRDefault="00000000" w:rsidP="00FC49AE">
            <w:pPr>
              <w:pStyle w:val="Heading5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918440706"/>
                <w:placeholder>
                  <w:docPart w:val="43398FEDC277455E81879388280D11E1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4876" w:type="dxa"/>
            <w:tcBorders>
              <w:bottom w:val="single" w:sz="18" w:space="0" w:color="00C1C7" w:themeColor="accent2"/>
            </w:tcBorders>
            <w:shd w:val="clear" w:color="auto" w:fill="ECFBFB" w:themeFill="accent4"/>
          </w:tcPr>
          <w:sdt>
            <w:sdtPr>
              <w:rPr>
                <w:noProof/>
                <w:lang w:val="en-GB"/>
              </w:rPr>
              <w:id w:val="-148673447"/>
              <w:placeholder>
                <w:docPart w:val="CEECBF2CDBAB4D9E9EF37261DF6A55EF"/>
              </w:placeholder>
              <w:temporary/>
              <w:showingPlcHdr/>
              <w15:appearance w15:val="hidden"/>
            </w:sdtPr>
            <w:sdtContent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  <w:p w:rsidR="00C66528" w:rsidRPr="00F50E51" w:rsidRDefault="00C66528" w:rsidP="00C66528">
                <w:pPr>
                  <w:pStyle w:val="Text"/>
                  <w:rPr>
                    <w:noProof/>
                    <w:lang w:val="en-GB"/>
                  </w:rPr>
                </w:pPr>
              </w:p>
              <w:p w:rsidR="0031055C" w:rsidRPr="00F50E51" w:rsidRDefault="00C66528" w:rsidP="00A24793">
                <w:pPr>
                  <w:pStyle w:val="Text"/>
                  <w:rPr>
                    <w:noProof/>
                    <w:lang w:val="en-GB"/>
                  </w:rPr>
                </w:pPr>
                <w:r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p>
            </w:sdtContent>
          </w:sdt>
        </w:tc>
        <w:tc>
          <w:tcPr>
            <w:tcW w:w="425" w:type="dxa"/>
            <w:shd w:val="clear" w:color="auto" w:fill="ECFBFB" w:themeFill="accent4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:rsidTr="00A31A5B">
        <w:trPr>
          <w:trHeight w:val="3459"/>
        </w:trPr>
        <w:tc>
          <w:tcPr>
            <w:tcW w:w="426" w:type="dxa"/>
            <w:shd w:val="clear" w:color="auto" w:fill="ECFBFB" w:themeFill="accent4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9836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:rsidR="0031055C" w:rsidRPr="00F50E51" w:rsidRDefault="00000000" w:rsidP="00A24793">
            <w:pPr>
              <w:pStyle w:val="Heading3"/>
              <w:rPr>
                <w:rStyle w:val="Emphasis"/>
                <w:noProof/>
                <w:lang w:val="en-GB"/>
              </w:rPr>
            </w:pPr>
            <w:sdt>
              <w:sdtPr>
                <w:rPr>
                  <w:rStyle w:val="Emphasis"/>
                  <w:noProof/>
                  <w:lang w:val="en-GB"/>
                </w:rPr>
                <w:id w:val="-2019234191"/>
                <w:placeholder>
                  <w:docPart w:val="D743385292D4408DB6D49BA617B792B6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rStyle w:val="Emphasis"/>
                    <w:noProof/>
                    <w:lang w:val="en-GB" w:bidi="en-GB"/>
                  </w:rPr>
                  <w:t>HEADING</w:t>
                </w:r>
              </w:sdtContent>
            </w:sdt>
          </w:p>
          <w:p w:rsidR="0031055C" w:rsidRPr="00F50E51" w:rsidRDefault="0031055C" w:rsidP="00A24793">
            <w:pPr>
              <w:pStyle w:val="Text"/>
              <w:rPr>
                <w:noProof/>
                <w:lang w:val="en-GB"/>
              </w:rPr>
            </w:pPr>
          </w:p>
          <w:p w:rsidR="0031055C" w:rsidRPr="00F50E51" w:rsidRDefault="00000000" w:rsidP="00A24793">
            <w:pPr>
              <w:pStyle w:val="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582298592"/>
                <w:placeholder>
                  <w:docPart w:val="915FD4A7DA1F4B6BB53A6F145D40952E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noProof/>
                    <w:lang w:val="en-GB" w:bidi="en-GB"/>
                  </w:rPr>
    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    </w:r>
              </w:sdtContent>
            </w:sdt>
          </w:p>
        </w:tc>
        <w:tc>
          <w:tcPr>
            <w:tcW w:w="425" w:type="dxa"/>
            <w:shd w:val="clear" w:color="auto" w:fill="ECFBFB" w:themeFill="accent4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</w:tbl>
    <w:p w:rsidR="00A24793" w:rsidRPr="00F50E51" w:rsidRDefault="00A24793">
      <w:pPr>
        <w:rPr>
          <w:noProof/>
          <w:lang w:val="en-GB"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F50E51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:rsidR="0031055C" w:rsidRPr="00F50E51" w:rsidRDefault="0031055C" w:rsidP="0031055C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:rsidR="0031055C" w:rsidRPr="00F50E51" w:rsidRDefault="0031055C" w:rsidP="0031055C">
            <w:pPr>
              <w:rPr>
                <w:noProof/>
                <w:lang w:val="en-GB"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:rsidR="0031055C" w:rsidRPr="00F50E51" w:rsidRDefault="00000000" w:rsidP="00A24793">
            <w:pPr>
              <w:pStyle w:val="Quote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95962374"/>
                <w:placeholder>
                  <w:docPart w:val="A5C311E171E2498987AD0C29D7B301F0"/>
                </w:placeholder>
                <w:temporary/>
                <w:showingPlcHdr/>
                <w15:appearance w15:val="hidden"/>
              </w:sdtPr>
              <w:sdtContent>
                <w:r w:rsidR="00C66528" w:rsidRPr="00F50E51">
                  <w:rPr>
                    <w:rStyle w:val="QuoteChar"/>
                    <w:noProof/>
                    <w:lang w:val="en-GB" w:bidi="en-GB"/>
                  </w:rPr>
                  <w:t>Lorem Ipsum is simply dummy text of the printing and typesetting industry.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  <w:tr w:rsidR="0031055C" w:rsidRPr="00F50E51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:rsidR="0031055C" w:rsidRPr="00F50E51" w:rsidRDefault="0031055C" w:rsidP="0031055C">
            <w:pPr>
              <w:rPr>
                <w:noProof/>
                <w:lang w:val="en-GB"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:rsidR="0031055C" w:rsidRPr="00F50E51" w:rsidRDefault="0031055C" w:rsidP="00D6375E">
            <w:pPr>
              <w:rPr>
                <w:noProof/>
                <w:lang w:val="en-GB"/>
              </w:rPr>
            </w:pPr>
          </w:p>
        </w:tc>
      </w:tr>
    </w:tbl>
    <w:p w:rsidR="00A81248" w:rsidRPr="00F50E51" w:rsidRDefault="00C66528">
      <w:pPr>
        <w:rPr>
          <w:noProof/>
          <w:lang w:val="en-GB"/>
        </w:rPr>
      </w:pPr>
      <w:r w:rsidRPr="00F50E51">
        <w:rPr>
          <w:noProof/>
          <w:lang w:val="en-GB" w:bidi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67364390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CFDB" id="Shape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F50E51" w:rsidSect="00A31A5B">
      <w:footerReference w:type="even" r:id="rId10"/>
      <w:footerReference w:type="default" r:id="rId11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55F3" w:rsidRDefault="00BF55F3" w:rsidP="001205A1">
      <w:r>
        <w:separator/>
      </w:r>
    </w:p>
  </w:endnote>
  <w:endnote w:type="continuationSeparator" w:id="0">
    <w:p w:rsidR="00BF55F3" w:rsidRDefault="00BF55F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Content>
      <w:p w:rsidR="001205A1" w:rsidRPr="00F50E51" w:rsidRDefault="001205A1" w:rsidP="001739D4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F50E51" w:rsidTr="00A84125">
      <w:tc>
        <w:tcPr>
          <w:tcW w:w="5329" w:type="dxa"/>
        </w:tcPr>
        <w:p w:rsidR="001205A1" w:rsidRPr="00F50E51" w:rsidRDefault="00000000" w:rsidP="00C66528">
          <w:pPr>
            <w:pStyle w:val="Footer"/>
            <w:rPr>
              <w:noProof/>
              <w:lang w:val="en-GB"/>
            </w:rPr>
          </w:pPr>
          <w:sdt>
            <w:sdtPr>
              <w:rPr>
                <w:noProof/>
                <w:lang w:val="en-GB"/>
              </w:rPr>
              <w:id w:val="-94713725"/>
              <w:placeholder/>
              <w:temporary/>
              <w:showingPlcHdr/>
              <w15:appearance w15:val="hidden"/>
            </w:sdtPr>
            <w:sdtContent>
              <w:r w:rsidR="00C66528" w:rsidRPr="00F50E51">
                <w:rPr>
                  <w:noProof/>
                  <w:lang w:val="en-GB" w:bidi="en-GB"/>
                </w:rPr>
                <w:t>REPORT TITLE</w:t>
              </w:r>
            </w:sdtContent>
          </w:sdt>
        </w:p>
      </w:tc>
      <w:tc>
        <w:tcPr>
          <w:tcW w:w="5329" w:type="dxa"/>
        </w:tcPr>
        <w:p w:rsidR="001205A1" w:rsidRPr="00F50E51" w:rsidRDefault="001205A1" w:rsidP="00A31A5B">
          <w:pPr>
            <w:pStyle w:val="Footer"/>
            <w:rPr>
              <w:noProof/>
              <w:lang w:val="en-GB"/>
            </w:rPr>
          </w:pPr>
        </w:p>
      </w:tc>
    </w:tr>
  </w:tbl>
  <w:p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55F3" w:rsidRDefault="00BF55F3" w:rsidP="001205A1">
      <w:r>
        <w:separator/>
      </w:r>
    </w:p>
  </w:footnote>
  <w:footnote w:type="continuationSeparator" w:id="0">
    <w:p w:rsidR="00BF55F3" w:rsidRDefault="00BF55F3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1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19A"/>
    <w:rsid w:val="000C4ED1"/>
    <w:rsid w:val="001205A1"/>
    <w:rsid w:val="002560A5"/>
    <w:rsid w:val="002877E8"/>
    <w:rsid w:val="002B0D15"/>
    <w:rsid w:val="002E7C4E"/>
    <w:rsid w:val="0031055C"/>
    <w:rsid w:val="00371EE1"/>
    <w:rsid w:val="003A798E"/>
    <w:rsid w:val="00425A99"/>
    <w:rsid w:val="00480F97"/>
    <w:rsid w:val="005E6B25"/>
    <w:rsid w:val="005F4F46"/>
    <w:rsid w:val="006C60E6"/>
    <w:rsid w:val="007B0740"/>
    <w:rsid w:val="007C1BAB"/>
    <w:rsid w:val="00A15CF7"/>
    <w:rsid w:val="00A24793"/>
    <w:rsid w:val="00A31A5B"/>
    <w:rsid w:val="00A81248"/>
    <w:rsid w:val="00A84125"/>
    <w:rsid w:val="00BF1816"/>
    <w:rsid w:val="00BF55F3"/>
    <w:rsid w:val="00C66528"/>
    <w:rsid w:val="00C673F6"/>
    <w:rsid w:val="00C915F0"/>
    <w:rsid w:val="00CC719A"/>
    <w:rsid w:val="00F50E51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Roaming\Microsoft\Templates\Jazzy%20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7172AB2D2544E68EEC44BE63775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6BC84-5D09-43FA-91CB-3CD8C2491B63}"/>
      </w:docPartPr>
      <w:docPartBody>
        <w:p w:rsidR="00000000" w:rsidRDefault="00000000">
          <w:pPr>
            <w:pStyle w:val="327172AB2D2544E68EEC44BE637750AF"/>
          </w:pPr>
          <w:r w:rsidRPr="00F50E51">
            <w:rPr>
              <w:noProof/>
              <w:lang w:bidi="en-GB"/>
            </w:rPr>
            <w:t>REPORT TITLE</w:t>
          </w:r>
        </w:p>
      </w:docPartBody>
    </w:docPart>
    <w:docPart>
      <w:docPartPr>
        <w:name w:val="9D8F360872A44DF4A9791616546F4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77163-F053-436A-8E86-0891725B56CA}"/>
      </w:docPartPr>
      <w:docPartBody>
        <w:p w:rsidR="00000000" w:rsidRDefault="00000000">
          <w:pPr>
            <w:pStyle w:val="9D8F360872A44DF4A9791616546F46A2"/>
          </w:pPr>
          <w:r w:rsidRPr="00F50E51">
            <w:rPr>
              <w:noProof/>
              <w:lang w:bidi="en-GB"/>
            </w:rPr>
            <w:t>DATE</w:t>
          </w:r>
        </w:p>
      </w:docPartBody>
    </w:docPart>
    <w:docPart>
      <w:docPartPr>
        <w:name w:val="B667807B791E4335B59CB8ABA394B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98F17-D2F1-4A5F-BF4B-539AFFC56867}"/>
      </w:docPartPr>
      <w:docPartBody>
        <w:p w:rsidR="00000000" w:rsidRDefault="00000000">
          <w:pPr>
            <w:pStyle w:val="B667807B791E4335B59CB8ABA394B04F"/>
          </w:pPr>
          <w:r w:rsidRPr="00F50E51">
            <w:rPr>
              <w:noProof/>
              <w:lang w:bidi="en-GB"/>
            </w:rPr>
            <w:t>MODULE TITLE</w:t>
          </w:r>
        </w:p>
      </w:docPartBody>
    </w:docPart>
    <w:docPart>
      <w:docPartPr>
        <w:name w:val="A6575AF156BC4F00927A15176CEB6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E9526-9036-4C7F-BB1E-17727176F194}"/>
      </w:docPartPr>
      <w:docPartBody>
        <w:p w:rsidR="00000000" w:rsidRDefault="00000000">
          <w:pPr>
            <w:pStyle w:val="A6575AF156BC4F00927A15176CEB69CC"/>
          </w:pPr>
          <w:r w:rsidRPr="00F50E51">
            <w:rPr>
              <w:noProof/>
              <w:lang w:bidi="en-GB"/>
            </w:rPr>
            <w:t>STUDENT’S NAME</w:t>
          </w:r>
        </w:p>
      </w:docPartBody>
    </w:docPart>
    <w:docPart>
      <w:docPartPr>
        <w:name w:val="3FD53842BF8B4348B606F910CD0B5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9CBA7-BC99-4538-8EE7-32E95F4CB20A}"/>
      </w:docPartPr>
      <w:docPartBody>
        <w:p w:rsidR="00000000" w:rsidRDefault="00000000">
          <w:pPr>
            <w:pStyle w:val="3FD53842BF8B4348B606F910CD0B54F9"/>
          </w:pPr>
          <w:r w:rsidRPr="00F50E51">
            <w:rPr>
              <w:noProof/>
              <w:lang w:bidi="en-GB"/>
            </w:rPr>
            <w:t>TEACHER’S NAME</w:t>
          </w:r>
        </w:p>
      </w:docPartBody>
    </w:docPart>
    <w:docPart>
      <w:docPartPr>
        <w:name w:val="661CAF93B19449388D3B835236395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DC1A-3A4C-49E7-AD43-5D1660E9BCEF}"/>
      </w:docPartPr>
      <w:docPartBody>
        <w:p w:rsidR="00000000" w:rsidRDefault="00000000">
          <w:pPr>
            <w:pStyle w:val="661CAF93B19449388D3B835236395F10"/>
          </w:pPr>
          <w:r w:rsidRPr="00F50E51">
            <w:rPr>
              <w:noProof/>
              <w:lang w:bidi="en-GB"/>
            </w:rPr>
            <w:t>INSTRUCTIONS</w:t>
          </w:r>
        </w:p>
      </w:docPartBody>
    </w:docPart>
    <w:docPart>
      <w:docPartPr>
        <w:name w:val="F95A2C3EE6E2465094231DCF0CC0E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F8B41-E9C8-483D-B38F-3991D4CCFBB0}"/>
      </w:docPartPr>
      <w:docPartBody>
        <w:p w:rsidR="000439C1" w:rsidRPr="00F50E51" w:rsidRDefault="00000000" w:rsidP="00C66528">
          <w:pPr>
            <w:pStyle w:val="Heading4"/>
            <w:rPr>
              <w:noProof/>
              <w:lang w:val="en-GB"/>
            </w:rPr>
          </w:pPr>
          <w:r w:rsidRPr="00F50E51">
            <w:rPr>
              <w:noProof/>
              <w:lang w:val="en-GB" w:bidi="en-GB"/>
            </w:rPr>
            <w:t xml:space="preserve">Lorem Ipsum is simply dummy text of the printing and typesetting industry. Lorem Ipsum has been the industry's standard dummy text ever since the 1500s, when an unknown </w:t>
          </w:r>
          <w:r w:rsidRPr="00F50E51">
            <w:rPr>
              <w:noProof/>
              <w:lang w:val="en-GB" w:bidi="en-GB"/>
            </w:rPr>
            <w:t>printer took a galley of type and scrambled it to make a type specimen book.</w:t>
          </w:r>
        </w:p>
        <w:p w:rsidR="000439C1" w:rsidRPr="00F50E51" w:rsidRDefault="00000000" w:rsidP="00C66528">
          <w:pPr>
            <w:pStyle w:val="Heading4"/>
            <w:rPr>
              <w:noProof/>
              <w:lang w:val="en-GB"/>
            </w:rPr>
          </w:pPr>
        </w:p>
        <w:p w:rsidR="00000000" w:rsidRDefault="00000000">
          <w:pPr>
            <w:pStyle w:val="F95A2C3EE6E2465094231DCF0CC0E12B"/>
          </w:pPr>
          <w:r w:rsidRPr="00F50E51">
            <w:rPr>
              <w:noProof/>
              <w:lang w:bidi="en-GB"/>
            </w:rPr>
            <w:t>Lorem Ipsum is simply dummy text of the printing and typesetting industry. Lorem Ipsum has been the industry's standard dummy text ever since the 1500s, when an unknown printer t</w:t>
          </w:r>
          <w:r w:rsidRPr="00F50E51">
            <w:rPr>
              <w:noProof/>
              <w:lang w:bidi="en-GB"/>
            </w:rPr>
            <w:t>ook a galley of type and scrambled it to make a type specimen book.</w:t>
          </w:r>
        </w:p>
      </w:docPartBody>
    </w:docPart>
    <w:docPart>
      <w:docPartPr>
        <w:name w:val="0EF89EB4129B4118B4EF8EC534AE48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200C7-1CD6-4F70-841C-CC420C1A5278}"/>
      </w:docPartPr>
      <w:docPartBody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  <w:r w:rsidRPr="00F50E51">
            <w:rPr>
              <w:noProof/>
              <w:lang w:val="en-GB" w:bidi="en-GB"/>
            </w:rPr>
            <w:t>Lorem Ipsum is simply dummy text of the printing and typesetting industry. Lorem Ipsum has been the industry's standard dummy text ever since the 1500s, when an unknown printer took a gall</w:t>
          </w:r>
          <w:r w:rsidRPr="00F50E51">
            <w:rPr>
              <w:noProof/>
              <w:lang w:val="en-GB" w:bidi="en-GB"/>
            </w:rPr>
            <w:t>ey of type and scrambled it to make a type specimen book.</w:t>
          </w: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  <w:r w:rsidRPr="00F50E51">
            <w:rPr>
              <w:noProof/>
              <w:lang w:val="en-GB" w:bidi="en-GB"/>
            </w:rPr>
            <w:t>Lorem Ipsum is simply dummy text of the printing and typesetting industry. Lorem Ipsum has been the industry's standard dummy text ever since the 1500s, when an unknown printer took a galley of typ</w:t>
          </w:r>
          <w:r w:rsidRPr="00F50E51">
            <w:rPr>
              <w:noProof/>
              <w:lang w:val="en-GB" w:bidi="en-GB"/>
            </w:rPr>
            <w:t>e and scrambled it to make a type specimen book.</w:t>
          </w: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</w:p>
        <w:p w:rsidR="00000000" w:rsidRDefault="00000000">
          <w:pPr>
            <w:pStyle w:val="0EF89EB4129B4118B4EF8EC534AE4888"/>
          </w:pPr>
          <w:r w:rsidRPr="00F50E51">
            <w:rPr>
              <w:noProof/>
              <w:lang w:bidi="en-GB"/>
            </w:rPr>
            <w:t>Lorem Ipsum is simply dummy text of the printing and typesetting industry. Lorem Ipsum has been the industry's standard dummy text ever since the 1500s, when an unknown printer took a galley of type and scr</w:t>
          </w:r>
          <w:r w:rsidRPr="00F50E51">
            <w:rPr>
              <w:noProof/>
              <w:lang w:bidi="en-GB"/>
            </w:rPr>
            <w:t>ambled it to make a type specimen book.</w:t>
          </w:r>
        </w:p>
      </w:docPartBody>
    </w:docPart>
    <w:docPart>
      <w:docPartPr>
        <w:name w:val="43398FEDC277455E81879388280D1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F7E28-C11A-4333-8983-811F21D649F6}"/>
      </w:docPartPr>
      <w:docPartBody>
        <w:p w:rsidR="00000000" w:rsidRDefault="00000000">
          <w:pPr>
            <w:pStyle w:val="43398FEDC277455E81879388280D11E1"/>
          </w:pPr>
          <w:r w:rsidRPr="00F50E51">
            <w:rPr>
              <w:noProof/>
              <w:lang w:bidi="en-GB"/>
            </w:rPr>
            <w:t>Lorem Ipsum is simply dummy text of the printing and typesetting industry.</w:t>
          </w:r>
        </w:p>
      </w:docPartBody>
    </w:docPart>
    <w:docPart>
      <w:docPartPr>
        <w:name w:val="CEECBF2CDBAB4D9E9EF37261DF6A5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22A1C-FB06-49AA-B978-FE5B631E9891}"/>
      </w:docPartPr>
      <w:docPartBody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  <w:r w:rsidRPr="00F50E51">
            <w:rPr>
              <w:noProof/>
              <w:lang w:val="en-GB" w:bidi="en-GB"/>
            </w:rPr>
            <w:t>Lorem Ipsum is simply dummy text of the printing and typesetting industry. Lorem Ipsum has been the industry's standard dummy text ever since</w:t>
          </w:r>
          <w:r w:rsidRPr="00F50E51">
            <w:rPr>
              <w:noProof/>
              <w:lang w:val="en-GB" w:bidi="en-GB"/>
            </w:rPr>
            <w:t xml:space="preserve"> the 1500s, when an unknown printer took a galley of type and scrambled it to make a type specimen book.</w:t>
          </w: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  <w:r w:rsidRPr="00F50E51">
            <w:rPr>
              <w:noProof/>
              <w:lang w:val="en-GB" w:bidi="en-GB"/>
            </w:rPr>
            <w:t>Lorem Ipsum is simply dummy text of the printing and typesetting industry. Lorem Ipsum has been the industry's standard dummy text ever since the 1500</w:t>
          </w:r>
          <w:r w:rsidRPr="00F50E51">
            <w:rPr>
              <w:noProof/>
              <w:lang w:val="en-GB" w:bidi="en-GB"/>
            </w:rPr>
            <w:t>s, when an unknown printer took a galley of type and scrambled it to make a type specimen book.</w:t>
          </w:r>
        </w:p>
        <w:p w:rsidR="000439C1" w:rsidRPr="00F50E51" w:rsidRDefault="00000000" w:rsidP="00C66528">
          <w:pPr>
            <w:pStyle w:val="Text"/>
            <w:rPr>
              <w:noProof/>
              <w:lang w:val="en-GB"/>
            </w:rPr>
          </w:pPr>
        </w:p>
        <w:p w:rsidR="00000000" w:rsidRDefault="00000000">
          <w:pPr>
            <w:pStyle w:val="CEECBF2CDBAB4D9E9EF37261DF6A55EF"/>
          </w:pPr>
          <w:r w:rsidRPr="00F50E51">
            <w:rPr>
              <w:noProof/>
              <w:lang w:bidi="en-GB"/>
            </w:rPr>
            <w:t>Lorem Ipsum is simply dummy text of the printing and typesetting industry. Lorem Ipsum has been the industry's standard dummy text ever since the 1500s, when a</w:t>
          </w:r>
          <w:r w:rsidRPr="00F50E51">
            <w:rPr>
              <w:noProof/>
              <w:lang w:bidi="en-GB"/>
            </w:rPr>
            <w:t>n unknown printer took a galley of type and scrambled it to make a type specimen book.</w:t>
          </w:r>
        </w:p>
      </w:docPartBody>
    </w:docPart>
    <w:docPart>
      <w:docPartPr>
        <w:name w:val="D743385292D4408DB6D49BA617B79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6BEF-CE64-4FEA-AF69-EEE7C50B6971}"/>
      </w:docPartPr>
      <w:docPartBody>
        <w:p w:rsidR="00000000" w:rsidRDefault="00000000">
          <w:pPr>
            <w:pStyle w:val="D743385292D4408DB6D49BA617B792B6"/>
          </w:pPr>
          <w:r w:rsidRPr="00F50E51">
            <w:rPr>
              <w:rStyle w:val="Emphasis"/>
              <w:noProof/>
              <w:lang w:bidi="en-GB"/>
            </w:rPr>
            <w:t>HEADING</w:t>
          </w:r>
        </w:p>
      </w:docPartBody>
    </w:docPart>
    <w:docPart>
      <w:docPartPr>
        <w:name w:val="915FD4A7DA1F4B6BB53A6F145D409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1B791-2949-40FE-B10C-1ECA2560AE11}"/>
      </w:docPartPr>
      <w:docPartBody>
        <w:p w:rsidR="00000000" w:rsidRDefault="00000000">
          <w:pPr>
            <w:pStyle w:val="915FD4A7DA1F4B6BB53A6F145D40952E"/>
          </w:pPr>
          <w:r w:rsidRPr="00F50E51">
            <w:rPr>
              <w:noProof/>
              <w:lang w:bidi="en-GB"/>
            </w:rPr>
            <w:t xml:space="preserve">Lorem Ipsum is simply dummy text of the printing and typesetting industry. Lorem Ipsum has been the industry's standard dummy text ever since the 1500s, when </w:t>
          </w:r>
          <w:r w:rsidRPr="00F50E51">
            <w:rPr>
              <w:noProof/>
              <w:lang w:bidi="en-GB"/>
            </w:rPr>
            <w:t>an unknown printer took a galley of type and scrambled it to make a type specimen book.</w:t>
          </w:r>
        </w:p>
      </w:docPartBody>
    </w:docPart>
    <w:docPart>
      <w:docPartPr>
        <w:name w:val="A5C311E171E2498987AD0C29D7B30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F54F8-6569-4216-9196-34ADDE32C973}"/>
      </w:docPartPr>
      <w:docPartBody>
        <w:p w:rsidR="00000000" w:rsidRDefault="00000000">
          <w:pPr>
            <w:pStyle w:val="A5C311E171E2498987AD0C29D7B301F0"/>
          </w:pPr>
          <w:r w:rsidRPr="00F50E51">
            <w:rPr>
              <w:rStyle w:val="QuoteChar"/>
              <w:noProof/>
              <w:lang w:bidi="en-GB"/>
            </w:rPr>
            <w:t>Lorem Ipsum is simply dummy text of the printing and typesetting industry.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5C"/>
    <w:rsid w:val="0019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7172AB2D2544E68EEC44BE637750AF">
    <w:name w:val="327172AB2D2544E68EEC44BE637750AF"/>
  </w:style>
  <w:style w:type="paragraph" w:customStyle="1" w:styleId="9D8F360872A44DF4A9791616546F46A2">
    <w:name w:val="9D8F360872A44DF4A9791616546F46A2"/>
  </w:style>
  <w:style w:type="paragraph" w:customStyle="1" w:styleId="B667807B791E4335B59CB8ABA394B04F">
    <w:name w:val="B667807B791E4335B59CB8ABA394B04F"/>
  </w:style>
  <w:style w:type="paragraph" w:customStyle="1" w:styleId="A6575AF156BC4F00927A15176CEB69CC">
    <w:name w:val="A6575AF156BC4F00927A15176CEB69CC"/>
  </w:style>
  <w:style w:type="paragraph" w:customStyle="1" w:styleId="3FD53842BF8B4348B606F910CD0B54F9">
    <w:name w:val="3FD53842BF8B4348B606F910CD0B54F9"/>
  </w:style>
  <w:style w:type="paragraph" w:customStyle="1" w:styleId="661CAF93B19449388D3B835236395F10">
    <w:name w:val="661CAF93B19449388D3B835236395F10"/>
  </w:style>
  <w:style w:type="character" w:customStyle="1" w:styleId="Heading4Char">
    <w:name w:val="Heading 4 Char"/>
    <w:basedOn w:val="DefaultParagraphFont"/>
    <w:link w:val="Heading4"/>
    <w:uiPriority w:val="3"/>
    <w:rPr>
      <w:rFonts w:eastAsiaTheme="majorEastAsia" w:cstheme="majorBidi"/>
      <w:i/>
      <w:iCs/>
      <w:color w:val="000000" w:themeColor="text1"/>
      <w:sz w:val="32"/>
      <w:szCs w:val="24"/>
      <w:lang w:val="en-US" w:eastAsia="en-US"/>
    </w:rPr>
  </w:style>
  <w:style w:type="paragraph" w:customStyle="1" w:styleId="F95A2C3EE6E2465094231DCF0CC0E12B">
    <w:name w:val="F95A2C3EE6E2465094231DCF0CC0E12B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val="en-US" w:eastAsia="en-US"/>
    </w:rPr>
  </w:style>
  <w:style w:type="paragraph" w:customStyle="1" w:styleId="0EF89EB4129B4118B4EF8EC534AE4888">
    <w:name w:val="0EF89EB4129B4118B4EF8EC534AE4888"/>
  </w:style>
  <w:style w:type="paragraph" w:customStyle="1" w:styleId="43398FEDC277455E81879388280D11E1">
    <w:name w:val="43398FEDC277455E81879388280D11E1"/>
  </w:style>
  <w:style w:type="paragraph" w:customStyle="1" w:styleId="CEECBF2CDBAB4D9E9EF37261DF6A55EF">
    <w:name w:val="CEECBF2CDBAB4D9E9EF37261DF6A55EF"/>
  </w:style>
  <w:style w:type="character" w:styleId="Emphasis">
    <w:name w:val="Emphasis"/>
    <w:basedOn w:val="DefaultParagraphFont"/>
    <w:uiPriority w:val="20"/>
    <w:qFormat/>
    <w:rPr>
      <w:i w:val="0"/>
      <w:iCs/>
      <w:color w:val="ED7D31" w:themeColor="accent2"/>
    </w:rPr>
  </w:style>
  <w:style w:type="paragraph" w:customStyle="1" w:styleId="D743385292D4408DB6D49BA617B792B6">
    <w:name w:val="D743385292D4408DB6D49BA617B792B6"/>
  </w:style>
  <w:style w:type="paragraph" w:customStyle="1" w:styleId="915FD4A7DA1F4B6BB53A6F145D40952E">
    <w:name w:val="915FD4A7DA1F4B6BB53A6F145D40952E"/>
  </w:style>
  <w:style w:type="paragraph" w:styleId="Quote">
    <w:name w:val="Quote"/>
    <w:basedOn w:val="Normal"/>
    <w:next w:val="Normal"/>
    <w:link w:val="QuoteCh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HAnsi" w:hAnsiTheme="majorHAnsi"/>
      <w:iCs/>
      <w:color w:val="4472C4" w:themeColor="accent1"/>
      <w:sz w:val="76"/>
      <w:szCs w:val="24"/>
      <w:lang w:val="en-US" w:eastAsia="en-US"/>
    </w:rPr>
  </w:style>
  <w:style w:type="paragraph" w:customStyle="1" w:styleId="A5C311E171E2498987AD0C29D7B301F0">
    <w:name w:val="A5C311E171E2498987AD0C29D7B30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2023-03-24T11:30:00Z</dcterms:created>
  <dcterms:modified xsi:type="dcterms:W3CDTF">2023-03-24T11:31:00Z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